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2659380" cy="2293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5540" cy="2209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51460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7642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E0CCF"/>
    <w:rsid w:val="264C7A20"/>
    <w:rsid w:val="358E0CCF"/>
    <w:rsid w:val="4EB459B0"/>
    <w:rsid w:val="579D730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634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2018-08-15T08:56:00Z</dcterms:created>
  <dc:creator>Administrator</dc:creator>
  <cp:lastModifiedBy>Administrator</cp:lastModifiedBy>
  <dcterms:modified xsi:type="dcterms:W3CDTF">2018-08-17T15:30:53Z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