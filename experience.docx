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\n \t 换行制表</w:t>
      </w:r>
    </w:p>
    <w:p/>
    <w:p>
      <w:r>
        <w:drawing>
          <wp:inline distT="0" distB="0" distL="114300" distR="114300">
            <wp:extent cx="3055620" cy="4633595"/>
            <wp:effectExtent l="0" t="0" r="7620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4633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821690"/>
            <wp:effectExtent l="0" t="0" r="0" b="127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21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960" cy="462280"/>
            <wp:effectExtent l="0" t="0" r="5080" b="1016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62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1135" cy="419100"/>
            <wp:effectExtent l="0" t="0" r="6985" b="7620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113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drawing>
          <wp:inline distT="0" distB="0" distL="114300" distR="114300">
            <wp:extent cx="3032760" cy="3757295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2760" cy="3757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230880" cy="191262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0880" cy="1912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979420" cy="249174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2491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71695" cy="2247900"/>
            <wp:effectExtent l="0" t="0" r="6985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1695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128895" cy="2682240"/>
            <wp:effectExtent l="0" t="0" r="698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8895" cy="2682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151755" cy="2065020"/>
            <wp:effectExtent l="0" t="0" r="14605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1755" cy="2065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055620" cy="5014595"/>
            <wp:effectExtent l="0" t="0" r="7620" b="146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5014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835" cy="3436620"/>
            <wp:effectExtent l="0" t="0" r="14605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67835" cy="3436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894455" cy="1386840"/>
            <wp:effectExtent l="0" t="0" r="698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94455" cy="1386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406140" cy="89916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899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filter()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函数用于过滤序列，过滤掉不符合条件的元素，返回由符合条件元素组成的新列表。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该接收两个参数，第一个为函数，第二个为序列，序列的每个元素作为参数传递给函数进行判，然后返回 True 或 False，最后将返回 True 的元素放到新列表中。</w:t>
      </w:r>
    </w:p>
    <w:p>
      <w:r>
        <w:drawing>
          <wp:inline distT="0" distB="0" distL="114300" distR="114300">
            <wp:extent cx="3795395" cy="2042160"/>
            <wp:effectExtent l="0" t="0" r="14605" b="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95395" cy="2042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="宋体"/>
          <w:sz w:val="96"/>
          <w:szCs w:val="160"/>
          <w:lang w:eastAsia="zh-CN"/>
        </w:rPr>
      </w:pPr>
      <w:r>
        <w:rPr>
          <w:rFonts w:hint="default" w:ascii="Helvetica" w:hAnsi="Helvetica" w:eastAsia="Helvetica" w:cs="Helvetica"/>
          <w:i w:val="0"/>
          <w:color w:val="333333"/>
          <w:spacing w:val="0"/>
          <w:sz w:val="48"/>
          <w:szCs w:val="48"/>
          <w:shd w:val="clear" w:fill="FFFFFF"/>
        </w:rPr>
        <w:t>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48"/>
          <w:szCs w:val="48"/>
          <w:shd w:val="clear" w:fill="FFFFFF"/>
        </w:rPr>
        <w:t>numerate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48"/>
          <w:szCs w:val="48"/>
          <w:shd w:val="clear" w:fill="FFFFFF"/>
          <w:lang w:eastAsia="zh-CN"/>
        </w:rPr>
        <w:t>（）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enumerate() 函数用于将一个可遍历的数据对象(如列表、元组或字符串)组合为一个索引序列，同时列出数据和数据下标，一般用在 for 循环当中。</w:t>
      </w:r>
    </w:p>
    <w:p>
      <w:r>
        <w:drawing>
          <wp:inline distT="0" distB="0" distL="114300" distR="114300">
            <wp:extent cx="3825875" cy="1569720"/>
            <wp:effectExtent l="0" t="0" r="14605" b="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25875" cy="1569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F34E9A"/>
    <w:rsid w:val="1BED5C26"/>
    <w:rsid w:val="27D6489D"/>
    <w:rsid w:val="48B33197"/>
    <w:rsid w:val="60F34E9A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184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2018-08-13T02:45:00Z</dcterms:created>
  <dc:creator>Administrator</dc:creator>
  <cp:lastModifiedBy>Administrator</cp:lastModifiedBy>
  <dcterms:modified xsi:type="dcterms:W3CDTF">2018-08-25T13:13:04Z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